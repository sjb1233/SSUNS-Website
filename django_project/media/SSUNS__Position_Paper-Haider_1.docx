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510140" w14:textId="77777777" w:rsidR="009413E2" w:rsidRPr="0055544F" w:rsidRDefault="00130340">
      <w:pPr>
        <w:pStyle w:val="NoSpacing"/>
        <w:rPr>
          <w:sz w:val="18"/>
          <w:szCs w:val="18"/>
        </w:rPr>
      </w:pPr>
      <w:r w:rsidRPr="0055544F">
        <w:rPr>
          <w:sz w:val="18"/>
          <w:szCs w:val="18"/>
        </w:rPr>
        <w:t>Haider Hawas</w:t>
      </w:r>
    </w:p>
    <w:p w14:paraId="2BA9E64B" w14:textId="77777777" w:rsidR="009413E2" w:rsidRPr="0055544F" w:rsidRDefault="00130340">
      <w:pPr>
        <w:pStyle w:val="NoSpacing"/>
        <w:rPr>
          <w:sz w:val="18"/>
          <w:szCs w:val="18"/>
        </w:rPr>
      </w:pPr>
      <w:r w:rsidRPr="0055544F">
        <w:rPr>
          <w:b/>
          <w:sz w:val="18"/>
          <w:szCs w:val="18"/>
        </w:rPr>
        <w:t>Committee</w:t>
      </w:r>
      <w:r w:rsidRPr="0055544F">
        <w:rPr>
          <w:sz w:val="18"/>
          <w:szCs w:val="18"/>
        </w:rPr>
        <w:t>: United Nations Educational, Scientific and Cultural Organization (UNESCO)</w:t>
      </w:r>
    </w:p>
    <w:p w14:paraId="2FF49042" w14:textId="77777777" w:rsidR="009413E2" w:rsidRPr="00DB6C13" w:rsidRDefault="006861C9">
      <w:pPr>
        <w:pStyle w:val="NoSpacing"/>
        <w:rPr>
          <w:sz w:val="21"/>
          <w:szCs w:val="21"/>
        </w:rPr>
      </w:pPr>
      <w:r w:rsidRPr="0055544F">
        <w:rPr>
          <w:b/>
          <w:sz w:val="18"/>
          <w:szCs w:val="18"/>
        </w:rPr>
        <w:t>Country</w:t>
      </w:r>
      <w:r w:rsidRPr="0055544F">
        <w:rPr>
          <w:sz w:val="18"/>
          <w:szCs w:val="18"/>
        </w:rPr>
        <w:t>: Niger</w:t>
      </w:r>
    </w:p>
    <w:p w14:paraId="544EF29E" w14:textId="77777777" w:rsidR="00DB6C13" w:rsidRPr="006861C9" w:rsidRDefault="00130340" w:rsidP="00DB6C13">
      <w:pPr>
        <w:ind w:firstLine="0"/>
        <w:jc w:val="center"/>
        <w:rPr>
          <w:u w:val="single"/>
        </w:rPr>
      </w:pPr>
      <w:r w:rsidRPr="006861C9">
        <w:rPr>
          <w:u w:val="single"/>
        </w:rPr>
        <w:t>Position Paper</w:t>
      </w:r>
    </w:p>
    <w:p w14:paraId="73BE6B8A" w14:textId="4F454F46" w:rsidR="00CE68C9" w:rsidRDefault="00757214" w:rsidP="00CE68C9">
      <w:pPr>
        <w:suppressAutoHyphens w:val="0"/>
        <w:rPr>
          <w:rFonts w:ascii="Times New Roman" w:eastAsia="Times New Roman" w:hAnsi="Times New Roman" w:cs="Times New Roman"/>
          <w:lang w:eastAsia="en-US"/>
        </w:rPr>
      </w:pPr>
      <w:r>
        <w:t>The United Nations Educational, Scientific and Cultural Organization (UNESCO),</w:t>
      </w:r>
      <w:r w:rsidR="00DB6C13">
        <w:t xml:space="preserve"> </w:t>
      </w:r>
      <w:r>
        <w:t xml:space="preserve">has </w:t>
      </w:r>
      <w:r w:rsidR="00CE68C9">
        <w:t xml:space="preserve">seen, for the past </w:t>
      </w:r>
      <w:r w:rsidR="0062677F">
        <w:t xml:space="preserve">2-3 </w:t>
      </w:r>
      <w:r w:rsidR="00CE68C9">
        <w:t xml:space="preserve">decade of intense globalization, </w:t>
      </w:r>
      <w:r w:rsidR="00DB6C13">
        <w:t xml:space="preserve">many of its states flourish while others have struggled with corruption, political instability and many other issues which </w:t>
      </w:r>
      <w:r w:rsidR="009B3AF2">
        <w:t>impedes the growth and development</w:t>
      </w:r>
      <w:r w:rsidR="00DB6C13">
        <w:t xml:space="preserve"> of their society, their economy and their future generations</w:t>
      </w:r>
      <w:r w:rsidR="009B3AF2">
        <w:t xml:space="preserve">. </w:t>
      </w:r>
      <w:r w:rsidR="00DB6C13">
        <w:t>Niger, Officially the republic of Niger</w:t>
      </w:r>
      <w:r w:rsidR="00602399">
        <w:t xml:space="preserve"> since 1958</w:t>
      </w:r>
      <w:r w:rsidR="00602399">
        <w:rPr>
          <w:rStyle w:val="FootnoteReference"/>
        </w:rPr>
        <w:footnoteReference w:id="1"/>
      </w:r>
      <w:r w:rsidR="003A0FB7">
        <w:t xml:space="preserve"> </w:t>
      </w:r>
      <w:r w:rsidR="00602399">
        <w:t xml:space="preserve">, is </w:t>
      </w:r>
      <w:r w:rsidR="003A0FB7">
        <w:t>a country located</w:t>
      </w:r>
      <w:r w:rsidR="00CE68C9">
        <w:t xml:space="preserve"> in the Sahel region of Africa</w:t>
      </w:r>
      <w:r w:rsidR="003A0FB7">
        <w:t xml:space="preserve"> which is surrounded by many other countries</w:t>
      </w:r>
      <w:r w:rsidR="00602399">
        <w:t xml:space="preserve"> </w:t>
      </w:r>
      <w:r w:rsidR="00CE68C9" w:rsidRPr="00CE68C9">
        <w:rPr>
          <w:rFonts w:ascii="Times New Roman" w:eastAsia="Times New Roman" w:hAnsi="Times New Roman" w:cs="Times New Roman"/>
          <w:lang w:eastAsia="en-US"/>
        </w:rPr>
        <w:t>and it is the poorest country in</w:t>
      </w:r>
      <w:r w:rsidR="003A0FB7">
        <w:rPr>
          <w:rFonts w:ascii="Times New Roman" w:eastAsia="Times New Roman" w:hAnsi="Times New Roman" w:cs="Times New Roman"/>
          <w:lang w:eastAsia="en-US"/>
        </w:rPr>
        <w:t xml:space="preserve"> Africa and</w:t>
      </w:r>
      <w:r w:rsidR="00CE68C9" w:rsidRPr="00CE68C9">
        <w:rPr>
          <w:rFonts w:ascii="Times New Roman" w:eastAsia="Times New Roman" w:hAnsi="Times New Roman" w:cs="Times New Roman"/>
          <w:lang w:eastAsia="en-US"/>
        </w:rPr>
        <w:t xml:space="preserve"> the world</w:t>
      </w:r>
      <w:r w:rsidR="00CE68C9">
        <w:rPr>
          <w:rFonts w:ascii="Times New Roman" w:eastAsia="Times New Roman" w:hAnsi="Times New Roman" w:cs="Times New Roman"/>
          <w:lang w:eastAsia="en-US"/>
        </w:rPr>
        <w:t>.</w:t>
      </w:r>
      <w:r w:rsidR="0062677F">
        <w:rPr>
          <w:rFonts w:ascii="Times New Roman" w:eastAsia="Times New Roman" w:hAnsi="Times New Roman" w:cs="Times New Roman"/>
          <w:lang w:eastAsia="en-US"/>
        </w:rPr>
        <w:t xml:space="preserve"> The Rep</w:t>
      </w:r>
      <w:r w:rsidR="00DA5AEA">
        <w:rPr>
          <w:rFonts w:ascii="Times New Roman" w:eastAsia="Times New Roman" w:hAnsi="Times New Roman" w:cs="Times New Roman"/>
          <w:lang w:eastAsia="en-US"/>
        </w:rPr>
        <w:t>ublic of Niger is experiencing difficulties in resolvi</w:t>
      </w:r>
      <w:r w:rsidR="00D906E6">
        <w:rPr>
          <w:rFonts w:ascii="Times New Roman" w:eastAsia="Times New Roman" w:hAnsi="Times New Roman" w:cs="Times New Roman"/>
          <w:lang w:eastAsia="en-US"/>
        </w:rPr>
        <w:t>ng its issues</w:t>
      </w:r>
      <w:r w:rsidR="00DA5AEA">
        <w:rPr>
          <w:rFonts w:ascii="Times New Roman" w:eastAsia="Times New Roman" w:hAnsi="Times New Roman" w:cs="Times New Roman"/>
          <w:lang w:eastAsia="en-US"/>
        </w:rPr>
        <w:t xml:space="preserve"> with corruption and </w:t>
      </w:r>
      <w:r w:rsidR="00D906E6">
        <w:rPr>
          <w:rFonts w:ascii="Times New Roman" w:eastAsia="Times New Roman" w:hAnsi="Times New Roman" w:cs="Times New Roman"/>
          <w:lang w:eastAsia="en-US"/>
        </w:rPr>
        <w:t>political instability which affects its education system of the present and future generations and also World Heritage sites.</w:t>
      </w:r>
    </w:p>
    <w:p w14:paraId="6B308CA9" w14:textId="1B4B43BC" w:rsidR="003A0FB7" w:rsidRDefault="00AE772A" w:rsidP="00E16024">
      <w:pPr>
        <w:suppressAutoHyphens w:val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Education has been</w:t>
      </w:r>
      <w:r w:rsidR="004F68FD">
        <w:rPr>
          <w:rFonts w:ascii="Times New Roman" w:eastAsia="Times New Roman" w:hAnsi="Times New Roman" w:cs="Times New Roman"/>
          <w:lang w:eastAsia="en-US"/>
        </w:rPr>
        <w:t xml:space="preserve"> </w:t>
      </w:r>
      <w:r w:rsidR="00602399">
        <w:rPr>
          <w:rFonts w:ascii="Times New Roman" w:eastAsia="Times New Roman" w:hAnsi="Times New Roman" w:cs="Times New Roman"/>
          <w:lang w:eastAsia="en-US"/>
        </w:rPr>
        <w:t xml:space="preserve">an imperative </w:t>
      </w:r>
      <w:r>
        <w:rPr>
          <w:rFonts w:ascii="Times New Roman" w:eastAsia="Times New Roman" w:hAnsi="Times New Roman" w:cs="Times New Roman"/>
          <w:lang w:eastAsia="en-US"/>
        </w:rPr>
        <w:t xml:space="preserve">tool </w:t>
      </w:r>
      <w:r w:rsidR="00930F81">
        <w:rPr>
          <w:rFonts w:ascii="Times New Roman" w:eastAsia="Times New Roman" w:hAnsi="Times New Roman" w:cs="Times New Roman"/>
          <w:lang w:eastAsia="en-US"/>
        </w:rPr>
        <w:t>for a</w:t>
      </w:r>
      <w:r w:rsidR="00942BA2">
        <w:rPr>
          <w:rFonts w:ascii="Times New Roman" w:eastAsia="Times New Roman" w:hAnsi="Times New Roman" w:cs="Times New Roman"/>
          <w:lang w:eastAsia="en-US"/>
        </w:rPr>
        <w:t xml:space="preserve"> societies</w:t>
      </w:r>
      <w:r w:rsidR="00602399">
        <w:rPr>
          <w:rFonts w:ascii="Times New Roman" w:eastAsia="Times New Roman" w:hAnsi="Times New Roman" w:cs="Times New Roman"/>
          <w:lang w:eastAsia="en-US"/>
        </w:rPr>
        <w:t xml:space="preserve"> economic growth, population survival and</w:t>
      </w:r>
      <w:r w:rsidR="004F68FD">
        <w:rPr>
          <w:rFonts w:ascii="Times New Roman" w:eastAsia="Times New Roman" w:hAnsi="Times New Roman" w:cs="Times New Roman"/>
          <w:lang w:eastAsia="en-US"/>
        </w:rPr>
        <w:t xml:space="preserve"> technological advancements since the dawn of the Renaissance.</w:t>
      </w:r>
      <w:r w:rsidR="00831F7F">
        <w:rPr>
          <w:rFonts w:ascii="Times New Roman" w:eastAsia="Times New Roman" w:hAnsi="Times New Roman" w:cs="Times New Roman"/>
          <w:lang w:eastAsia="en-US"/>
        </w:rPr>
        <w:t xml:space="preserve"> However,</w:t>
      </w:r>
      <w:r w:rsidR="00471F7C">
        <w:rPr>
          <w:rFonts w:ascii="Times New Roman" w:eastAsia="Times New Roman" w:hAnsi="Times New Roman" w:cs="Times New Roman"/>
          <w:lang w:eastAsia="en-US"/>
        </w:rPr>
        <w:t xml:space="preserve"> t</w:t>
      </w:r>
      <w:r w:rsidR="00831F7F">
        <w:rPr>
          <w:rFonts w:ascii="Times New Roman" w:eastAsia="Times New Roman" w:hAnsi="Times New Roman" w:cs="Times New Roman"/>
          <w:lang w:eastAsia="en-US"/>
        </w:rPr>
        <w:t xml:space="preserve">he Republic of Niger has been struggling with a population which has a really low level of education because of </w:t>
      </w:r>
      <w:r w:rsidR="006861C9">
        <w:rPr>
          <w:rFonts w:ascii="Times New Roman" w:eastAsia="Times New Roman" w:hAnsi="Times New Roman" w:cs="Times New Roman"/>
          <w:lang w:eastAsia="en-US"/>
        </w:rPr>
        <w:t>corruption leading to a</w:t>
      </w:r>
      <w:r w:rsidR="0062677F">
        <w:rPr>
          <w:rFonts w:ascii="Times New Roman" w:eastAsia="Times New Roman" w:hAnsi="Times New Roman" w:cs="Times New Roman"/>
          <w:lang w:eastAsia="en-US"/>
        </w:rPr>
        <w:t xml:space="preserve"> literacy rate</w:t>
      </w:r>
      <w:r w:rsidR="0062677F">
        <w:rPr>
          <w:rStyle w:val="FootnoteReference"/>
          <w:rFonts w:ascii="Times New Roman" w:eastAsia="Times New Roman" w:hAnsi="Times New Roman" w:cs="Times New Roman"/>
          <w:lang w:eastAsia="en-US"/>
        </w:rPr>
        <w:footnoteReference w:id="2"/>
      </w:r>
      <w:r w:rsidR="0062677F">
        <w:rPr>
          <w:rFonts w:ascii="Times New Roman" w:eastAsia="Times New Roman" w:hAnsi="Times New Roman" w:cs="Times New Roman"/>
          <w:lang w:eastAsia="en-US"/>
        </w:rPr>
        <w:t xml:space="preserve"> of 20% for adults(30% for males and 11% for females) and 25.6% for youths.</w:t>
      </w:r>
      <w:r w:rsidR="008A2A32">
        <w:rPr>
          <w:rFonts w:ascii="Times New Roman" w:eastAsia="Times New Roman" w:hAnsi="Times New Roman" w:cs="Times New Roman"/>
          <w:lang w:eastAsia="en-US"/>
        </w:rPr>
        <w:t xml:space="preserve"> Corruption is very prominent in Niger because of the emergence of civil societies and the arrival of democracy in their political system.</w:t>
      </w:r>
      <w:r w:rsidR="00471F7C">
        <w:rPr>
          <w:rFonts w:ascii="Times New Roman" w:eastAsia="Times New Roman" w:hAnsi="Times New Roman" w:cs="Times New Roman"/>
          <w:lang w:eastAsia="en-US"/>
        </w:rPr>
        <w:t xml:space="preserve"> Niger </w:t>
      </w:r>
      <w:r w:rsidR="00471F7C">
        <w:rPr>
          <w:rFonts w:ascii="Times New Roman" w:eastAsia="Times New Roman" w:hAnsi="Times New Roman" w:cs="Times New Roman"/>
          <w:lang w:eastAsia="en-US"/>
        </w:rPr>
        <w:lastRenderedPageBreak/>
        <w:t xml:space="preserve">recognizes </w:t>
      </w:r>
      <w:r w:rsidR="002A04CF">
        <w:rPr>
          <w:rFonts w:ascii="Times New Roman" w:eastAsia="Times New Roman" w:hAnsi="Times New Roman" w:cs="Times New Roman"/>
          <w:lang w:eastAsia="en-US"/>
        </w:rPr>
        <w:t>that</w:t>
      </w:r>
      <w:r w:rsidR="00471F7C">
        <w:rPr>
          <w:rFonts w:ascii="Times New Roman" w:eastAsia="Times New Roman" w:hAnsi="Times New Roman" w:cs="Times New Roman"/>
          <w:lang w:eastAsia="en-US"/>
        </w:rPr>
        <w:t xml:space="preserve"> establishing a better education system has to be the priority of the country and to do so, </w:t>
      </w:r>
      <w:r w:rsidR="001D558B">
        <w:rPr>
          <w:rFonts w:ascii="Times New Roman" w:eastAsia="Times New Roman" w:hAnsi="Times New Roman" w:cs="Times New Roman"/>
          <w:lang w:eastAsia="en-US"/>
        </w:rPr>
        <w:t xml:space="preserve">it is critical that the government </w:t>
      </w:r>
      <w:r w:rsidR="00471F7C">
        <w:rPr>
          <w:rFonts w:ascii="Times New Roman" w:eastAsia="Times New Roman" w:hAnsi="Times New Roman" w:cs="Times New Roman"/>
          <w:lang w:eastAsia="en-US"/>
        </w:rPr>
        <w:t>act</w:t>
      </w:r>
      <w:r w:rsidR="001D558B">
        <w:rPr>
          <w:rFonts w:ascii="Times New Roman" w:eastAsia="Times New Roman" w:hAnsi="Times New Roman" w:cs="Times New Roman"/>
          <w:lang w:eastAsia="en-US"/>
        </w:rPr>
        <w:t>s with unanimity</w:t>
      </w:r>
      <w:r w:rsidR="00471F7C">
        <w:rPr>
          <w:rFonts w:ascii="Times New Roman" w:eastAsia="Times New Roman" w:hAnsi="Times New Roman" w:cs="Times New Roman"/>
          <w:lang w:eastAsia="en-US"/>
        </w:rPr>
        <w:t xml:space="preserve"> and discernment</w:t>
      </w:r>
      <w:r w:rsidR="00E16024">
        <w:rPr>
          <w:rFonts w:ascii="Times New Roman" w:eastAsia="Times New Roman" w:hAnsi="Times New Roman" w:cs="Times New Roman"/>
          <w:lang w:eastAsia="en-US"/>
        </w:rPr>
        <w:t xml:space="preserve">. </w:t>
      </w:r>
      <w:r w:rsidR="00471F7C">
        <w:rPr>
          <w:rFonts w:ascii="Times New Roman" w:eastAsia="Times New Roman" w:hAnsi="Times New Roman" w:cs="Times New Roman"/>
          <w:lang w:eastAsia="en-US"/>
        </w:rPr>
        <w:t>Niger</w:t>
      </w:r>
      <w:r w:rsidR="00E16024">
        <w:rPr>
          <w:rFonts w:ascii="Times New Roman" w:eastAsia="Times New Roman" w:hAnsi="Times New Roman" w:cs="Times New Roman"/>
          <w:lang w:eastAsia="en-US"/>
        </w:rPr>
        <w:t xml:space="preserve"> believes that </w:t>
      </w:r>
      <w:r w:rsidR="00E16024" w:rsidRPr="00E16024">
        <w:rPr>
          <w:rFonts w:ascii="Times New Roman" w:eastAsia="Times New Roman" w:hAnsi="Times New Roman" w:cs="Times New Roman"/>
          <w:lang w:eastAsia="en-US"/>
        </w:rPr>
        <w:t>The government could fight co</w:t>
      </w:r>
      <w:r w:rsidR="00E16024">
        <w:rPr>
          <w:rFonts w:ascii="Times New Roman" w:eastAsia="Times New Roman" w:hAnsi="Times New Roman" w:cs="Times New Roman"/>
          <w:lang w:eastAsia="en-US"/>
        </w:rPr>
        <w:t>rruption in the educational system</w:t>
      </w:r>
      <w:r w:rsidR="00E16024" w:rsidRPr="00E16024">
        <w:rPr>
          <w:rFonts w:ascii="Times New Roman" w:eastAsia="Times New Roman" w:hAnsi="Times New Roman" w:cs="Times New Roman"/>
          <w:lang w:eastAsia="en-US"/>
        </w:rPr>
        <w:t xml:space="preserve"> by increasing teachers’ salaries</w:t>
      </w:r>
      <w:r w:rsidR="00E16024">
        <w:rPr>
          <w:rFonts w:ascii="Times New Roman" w:eastAsia="Times New Roman" w:hAnsi="Times New Roman" w:cs="Times New Roman"/>
          <w:lang w:eastAsia="en-US"/>
        </w:rPr>
        <w:t>, applying the laws more effectively and by eliminating exemption</w:t>
      </w:r>
      <w:r w:rsidR="00B32B9E">
        <w:rPr>
          <w:rFonts w:ascii="Times New Roman" w:eastAsia="Times New Roman" w:hAnsi="Times New Roman" w:cs="Times New Roman"/>
          <w:lang w:eastAsia="en-US"/>
        </w:rPr>
        <w:t>.</w:t>
      </w:r>
    </w:p>
    <w:p w14:paraId="564E520F" w14:textId="50246821" w:rsidR="00F0112B" w:rsidRDefault="00326ABC" w:rsidP="00326ABC">
      <w:pPr>
        <w:suppressAutoHyphens w:val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 xml:space="preserve">World Heritage sites are a symbol of human evolution and some represent </w:t>
      </w:r>
      <w:r w:rsidRPr="00326ABC">
        <w:rPr>
          <w:rFonts w:ascii="Times New Roman" w:eastAsia="Times New Roman" w:hAnsi="Times New Roman" w:cs="Times New Roman"/>
          <w:lang w:eastAsia="en-US"/>
        </w:rPr>
        <w:t>a unique</w:t>
      </w:r>
      <w:r>
        <w:rPr>
          <w:rFonts w:ascii="Times New Roman" w:eastAsia="Times New Roman" w:hAnsi="Times New Roman" w:cs="Times New Roman"/>
          <w:lang w:eastAsia="en-US"/>
        </w:rPr>
        <w:t xml:space="preserve"> cultural tradition</w:t>
      </w:r>
      <w:r w:rsidRPr="00326ABC">
        <w:rPr>
          <w:rFonts w:ascii="Times New Roman" w:eastAsia="Times New Roman" w:hAnsi="Times New Roman" w:cs="Times New Roman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 xml:space="preserve">of </w:t>
      </w:r>
      <w:r w:rsidRPr="00326ABC">
        <w:rPr>
          <w:rFonts w:ascii="Times New Roman" w:eastAsia="Times New Roman" w:hAnsi="Times New Roman" w:cs="Times New Roman"/>
          <w:lang w:eastAsia="en-US"/>
        </w:rPr>
        <w:t>a civilization which is</w:t>
      </w:r>
      <w:r>
        <w:rPr>
          <w:rFonts w:ascii="Times New Roman" w:eastAsia="Times New Roman" w:hAnsi="Times New Roman" w:cs="Times New Roman"/>
          <w:lang w:eastAsia="en-US"/>
        </w:rPr>
        <w:t xml:space="preserve"> </w:t>
      </w:r>
      <w:r w:rsidR="00862C86">
        <w:rPr>
          <w:rFonts w:ascii="Times New Roman" w:eastAsia="Times New Roman" w:hAnsi="Times New Roman" w:cs="Times New Roman"/>
          <w:lang w:eastAsia="en-US"/>
        </w:rPr>
        <w:t xml:space="preserve">presently </w:t>
      </w:r>
      <w:r>
        <w:rPr>
          <w:rFonts w:ascii="Times New Roman" w:eastAsia="Times New Roman" w:hAnsi="Times New Roman" w:cs="Times New Roman"/>
          <w:lang w:eastAsia="en-US"/>
        </w:rPr>
        <w:t xml:space="preserve">living or which has vanished. </w:t>
      </w:r>
      <w:r w:rsidR="00F0112B">
        <w:rPr>
          <w:rFonts w:ascii="Times New Roman" w:eastAsia="Times New Roman" w:hAnsi="Times New Roman" w:cs="Times New Roman"/>
          <w:lang w:eastAsia="en-US"/>
        </w:rPr>
        <w:t xml:space="preserve">The Republic of Niger believes </w:t>
      </w:r>
      <w:r w:rsidR="003A2D93">
        <w:rPr>
          <w:rFonts w:ascii="Times New Roman" w:eastAsia="Times New Roman" w:hAnsi="Times New Roman" w:cs="Times New Roman"/>
          <w:lang w:eastAsia="en-US"/>
        </w:rPr>
        <w:t>that by reducing threats like poaching,</w:t>
      </w:r>
      <w:r>
        <w:rPr>
          <w:rFonts w:ascii="Times New Roman" w:eastAsia="Times New Roman" w:hAnsi="Times New Roman" w:cs="Times New Roman"/>
          <w:lang w:eastAsia="en-US"/>
        </w:rPr>
        <w:t xml:space="preserve"> grazing of domesticated animals and dam construction, World</w:t>
      </w:r>
      <w:r w:rsidR="003A2D93">
        <w:rPr>
          <w:rFonts w:ascii="Times New Roman" w:eastAsia="Times New Roman" w:hAnsi="Times New Roman" w:cs="Times New Roman"/>
          <w:lang w:eastAsia="en-US"/>
        </w:rPr>
        <w:t xml:space="preserve"> Heritage sites</w:t>
      </w:r>
      <w:r>
        <w:rPr>
          <w:rFonts w:ascii="Times New Roman" w:eastAsia="Times New Roman" w:hAnsi="Times New Roman" w:cs="Times New Roman"/>
          <w:lang w:eastAsia="en-US"/>
        </w:rPr>
        <w:t xml:space="preserve"> can be preserved and protected</w:t>
      </w:r>
      <w:r w:rsidR="0013691A">
        <w:rPr>
          <w:rFonts w:ascii="Times New Roman" w:eastAsia="Times New Roman" w:hAnsi="Times New Roman" w:cs="Times New Roman"/>
          <w:lang w:eastAsia="en-US"/>
        </w:rPr>
        <w:t xml:space="preserve"> more efficiently</w:t>
      </w:r>
      <w:r>
        <w:rPr>
          <w:rFonts w:ascii="Times New Roman" w:eastAsia="Times New Roman" w:hAnsi="Times New Roman" w:cs="Times New Roman"/>
          <w:lang w:eastAsia="en-US"/>
        </w:rPr>
        <w:t>.</w:t>
      </w:r>
    </w:p>
    <w:p w14:paraId="5389A784" w14:textId="6BF2C7E9" w:rsidR="00412799" w:rsidRDefault="00AC5123" w:rsidP="00326ABC">
      <w:pPr>
        <w:suppressAutoHyphens w:val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Republic of Niger is a</w:t>
      </w:r>
      <w:r w:rsidR="00B32B9E">
        <w:rPr>
          <w:rFonts w:ascii="Times New Roman" w:eastAsia="Times New Roman" w:hAnsi="Times New Roman" w:cs="Times New Roman"/>
          <w:lang w:eastAsia="en-US"/>
        </w:rPr>
        <w:t xml:space="preserve"> part of the Global Partnership for Education since 2002</w:t>
      </w:r>
      <w:r w:rsidR="00993380">
        <w:rPr>
          <w:rStyle w:val="FootnoteReference"/>
          <w:rFonts w:ascii="Times New Roman" w:eastAsia="Times New Roman" w:hAnsi="Times New Roman" w:cs="Times New Roman"/>
          <w:lang w:eastAsia="en-US"/>
        </w:rPr>
        <w:footnoteReference w:id="3"/>
      </w:r>
      <w:r w:rsidR="00993380">
        <w:rPr>
          <w:rFonts w:ascii="Times New Roman" w:eastAsia="Times New Roman" w:hAnsi="Times New Roman" w:cs="Times New Roman"/>
          <w:lang w:eastAsia="en-US"/>
        </w:rPr>
        <w:t xml:space="preserve"> and has launched several major reforms </w:t>
      </w:r>
      <w:r w:rsidR="00B32B9E">
        <w:rPr>
          <w:rFonts w:ascii="Times New Roman" w:eastAsia="Times New Roman" w:hAnsi="Times New Roman" w:cs="Times New Roman"/>
          <w:lang w:eastAsia="en-US"/>
        </w:rPr>
        <w:t>aiming to improve</w:t>
      </w:r>
      <w:r w:rsidR="00993380">
        <w:rPr>
          <w:rFonts w:ascii="Times New Roman" w:eastAsia="Times New Roman" w:hAnsi="Times New Roman" w:cs="Times New Roman"/>
          <w:lang w:eastAsia="en-US"/>
        </w:rPr>
        <w:t xml:space="preserve"> the long run performance of</w:t>
      </w:r>
      <w:r w:rsidR="00B32B9E">
        <w:rPr>
          <w:rFonts w:ascii="Times New Roman" w:eastAsia="Times New Roman" w:hAnsi="Times New Roman" w:cs="Times New Roman"/>
          <w:lang w:eastAsia="en-US"/>
        </w:rPr>
        <w:t xml:space="preserve"> the</w:t>
      </w:r>
      <w:r w:rsidR="00993380">
        <w:rPr>
          <w:rFonts w:ascii="Times New Roman" w:eastAsia="Times New Roman" w:hAnsi="Times New Roman" w:cs="Times New Roman"/>
          <w:lang w:eastAsia="en-US"/>
        </w:rPr>
        <w:t xml:space="preserve"> quality of education,</w:t>
      </w:r>
      <w:r w:rsidR="00B32B9E">
        <w:rPr>
          <w:rFonts w:ascii="Times New Roman" w:eastAsia="Times New Roman" w:hAnsi="Times New Roman" w:cs="Times New Roman"/>
          <w:lang w:eastAsia="en-US"/>
        </w:rPr>
        <w:t xml:space="preserve"> management and control of the education system and a better pedagogical supervision. </w:t>
      </w:r>
      <w:r>
        <w:rPr>
          <w:rFonts w:ascii="Times New Roman" w:eastAsia="Times New Roman" w:hAnsi="Times New Roman" w:cs="Times New Roman"/>
          <w:lang w:eastAsia="en-US"/>
        </w:rPr>
        <w:t>Niger always believed that a better education system is the top priority for the c</w:t>
      </w:r>
      <w:r w:rsidR="00993380">
        <w:rPr>
          <w:rFonts w:ascii="Times New Roman" w:eastAsia="Times New Roman" w:hAnsi="Times New Roman" w:cs="Times New Roman"/>
          <w:lang w:eastAsia="en-US"/>
        </w:rPr>
        <w:t>ountry’s growth and development. Hence, Niger</w:t>
      </w:r>
      <w:r w:rsidR="00B32B9E">
        <w:rPr>
          <w:rFonts w:ascii="Times New Roman" w:eastAsia="Times New Roman" w:hAnsi="Times New Roman" w:cs="Times New Roman"/>
          <w:lang w:eastAsia="en-US"/>
        </w:rPr>
        <w:t xml:space="preserve"> obtained 4 GPE grants to help the country in achieving its education goals.</w:t>
      </w:r>
    </w:p>
    <w:p w14:paraId="3BFFB965" w14:textId="19F95C0B" w:rsidR="00557556" w:rsidRDefault="0055544F" w:rsidP="00326ABC">
      <w:pPr>
        <w:suppressAutoHyphens w:val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Republic of Niger</w:t>
      </w:r>
      <w:r w:rsidR="003941FC">
        <w:rPr>
          <w:rFonts w:ascii="Times New Roman" w:eastAsia="Times New Roman" w:hAnsi="Times New Roman" w:cs="Times New Roman"/>
          <w:lang w:eastAsia="en-US"/>
        </w:rPr>
        <w:t xml:space="preserve"> is struggling with corruption and </w:t>
      </w:r>
      <w:r>
        <w:rPr>
          <w:rFonts w:ascii="Times New Roman" w:eastAsia="Times New Roman" w:hAnsi="Times New Roman" w:cs="Times New Roman"/>
          <w:lang w:eastAsia="en-US"/>
        </w:rPr>
        <w:t>political instability affecting its education system on the long run and World heritage sites.</w:t>
      </w:r>
      <w:r w:rsidR="003941FC">
        <w:rPr>
          <w:rFonts w:ascii="Times New Roman" w:eastAsia="Times New Roman" w:hAnsi="Times New Roman" w:cs="Times New Roman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>Niger’</w:t>
      </w:r>
      <w:r w:rsidR="003941FC">
        <w:rPr>
          <w:rFonts w:ascii="Times New Roman" w:eastAsia="Times New Roman" w:hAnsi="Times New Roman" w:cs="Times New Roman"/>
          <w:lang w:eastAsia="en-US"/>
        </w:rPr>
        <w:t xml:space="preserve">s government </w:t>
      </w:r>
      <w:r w:rsidR="003941FC" w:rsidRPr="00E16024">
        <w:rPr>
          <w:rFonts w:ascii="Times New Roman" w:eastAsia="Times New Roman" w:hAnsi="Times New Roman" w:cs="Times New Roman"/>
          <w:lang w:eastAsia="en-US"/>
        </w:rPr>
        <w:t>could</w:t>
      </w:r>
      <w:r w:rsidRPr="00E16024">
        <w:rPr>
          <w:rFonts w:ascii="Times New Roman" w:eastAsia="Times New Roman" w:hAnsi="Times New Roman" w:cs="Times New Roman"/>
          <w:lang w:eastAsia="en-US"/>
        </w:rPr>
        <w:t xml:space="preserve"> fight co</w:t>
      </w:r>
      <w:r>
        <w:rPr>
          <w:rFonts w:ascii="Times New Roman" w:eastAsia="Times New Roman" w:hAnsi="Times New Roman" w:cs="Times New Roman"/>
          <w:lang w:eastAsia="en-US"/>
        </w:rPr>
        <w:t>rruption in the educational system</w:t>
      </w:r>
      <w:r w:rsidR="003941FC">
        <w:rPr>
          <w:rFonts w:ascii="Times New Roman" w:eastAsia="Times New Roman" w:hAnsi="Times New Roman" w:cs="Times New Roman"/>
          <w:lang w:eastAsia="en-US"/>
        </w:rPr>
        <w:t xml:space="preserve"> of the present and the future</w:t>
      </w:r>
      <w:r w:rsidRPr="00E16024">
        <w:rPr>
          <w:rFonts w:ascii="Times New Roman" w:eastAsia="Times New Roman" w:hAnsi="Times New Roman" w:cs="Times New Roman"/>
          <w:lang w:eastAsia="en-US"/>
        </w:rPr>
        <w:t xml:space="preserve"> by increasing teachers’ salaries</w:t>
      </w:r>
      <w:r>
        <w:rPr>
          <w:rFonts w:ascii="Times New Roman" w:eastAsia="Times New Roman" w:hAnsi="Times New Roman" w:cs="Times New Roman"/>
          <w:lang w:eastAsia="en-US"/>
        </w:rPr>
        <w:t>, applying the laws more effectively and by eliminating exemption</w:t>
      </w:r>
      <w:r w:rsidR="003941FC">
        <w:rPr>
          <w:rFonts w:ascii="Times New Roman" w:eastAsia="Times New Roman" w:hAnsi="Times New Roman" w:cs="Times New Roman"/>
          <w:lang w:eastAsia="en-US"/>
        </w:rPr>
        <w:t>. Furthermore, if threats like poaching, grazing and dam constructions are reduced, World heritage sites would be protected more efficiently.</w:t>
      </w:r>
      <w:r w:rsidR="0049213B">
        <w:rPr>
          <w:rFonts w:ascii="Times New Roman" w:eastAsia="Times New Roman" w:hAnsi="Times New Roman" w:cs="Times New Roman"/>
          <w:lang w:eastAsia="en-US"/>
        </w:rPr>
        <w:t xml:space="preserve"> As a delegate representing the Republic of Niger, I strongly believe that we should address the issue of corruption in the education system as it concerns our generations growth</w:t>
      </w:r>
      <w:r w:rsidR="00036A4B">
        <w:rPr>
          <w:rFonts w:ascii="Times New Roman" w:eastAsia="Times New Roman" w:hAnsi="Times New Roman" w:cs="Times New Roman"/>
          <w:lang w:eastAsia="en-US"/>
        </w:rPr>
        <w:t xml:space="preserve"> survival as well as the growth and  survival of future generations</w:t>
      </w:r>
      <w:bookmarkStart w:id="0" w:name="_GoBack"/>
      <w:bookmarkEnd w:id="0"/>
      <w:r w:rsidR="00036A4B">
        <w:rPr>
          <w:rFonts w:ascii="Times New Roman" w:eastAsia="Times New Roman" w:hAnsi="Times New Roman" w:cs="Times New Roman"/>
          <w:lang w:eastAsia="en-US"/>
        </w:rPr>
        <w:t>.</w:t>
      </w:r>
    </w:p>
    <w:p w14:paraId="40910F3A" w14:textId="77777777" w:rsidR="00930F81" w:rsidRDefault="00930F81" w:rsidP="00CE68C9">
      <w:pPr>
        <w:suppressAutoHyphens w:val="0"/>
        <w:rPr>
          <w:rFonts w:ascii="Times New Roman" w:eastAsia="Times New Roman" w:hAnsi="Times New Roman" w:cs="Times New Roman"/>
          <w:lang w:eastAsia="en-US"/>
        </w:rPr>
      </w:pPr>
    </w:p>
    <w:p w14:paraId="18020A33" w14:textId="77777777" w:rsidR="00942BA2" w:rsidRDefault="00942BA2" w:rsidP="00CE68C9">
      <w:pPr>
        <w:suppressAutoHyphens w:val="0"/>
        <w:rPr>
          <w:rFonts w:ascii="Times New Roman" w:eastAsia="Times New Roman" w:hAnsi="Times New Roman" w:cs="Times New Roman"/>
          <w:lang w:eastAsia="en-US"/>
        </w:rPr>
      </w:pPr>
    </w:p>
    <w:p w14:paraId="214E101C" w14:textId="77777777" w:rsidR="00CE68C9" w:rsidRPr="00CE68C9" w:rsidRDefault="00CE68C9" w:rsidP="00CE68C9">
      <w:pPr>
        <w:suppressAutoHyphens w:val="0"/>
        <w:rPr>
          <w:rFonts w:ascii="Times New Roman" w:eastAsia="Times New Roman" w:hAnsi="Times New Roman" w:cs="Times New Roman"/>
          <w:lang w:eastAsia="en-US"/>
        </w:rPr>
      </w:pPr>
    </w:p>
    <w:p w14:paraId="4ACCC3E2" w14:textId="77777777" w:rsidR="004809FF" w:rsidRDefault="004809FF" w:rsidP="00DB6C13">
      <w:pPr>
        <w:ind w:firstLine="0"/>
      </w:pPr>
    </w:p>
    <w:sectPr w:rsidR="004809FF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751159" w14:textId="77777777" w:rsidR="00F32105" w:rsidRDefault="00F32105">
      <w:pPr>
        <w:spacing w:line="240" w:lineRule="auto"/>
      </w:pPr>
      <w:r>
        <w:separator/>
      </w:r>
    </w:p>
  </w:endnote>
  <w:endnote w:type="continuationSeparator" w:id="0">
    <w:p w14:paraId="7B5D0A22" w14:textId="77777777" w:rsidR="00F32105" w:rsidRDefault="00F321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284225" w14:textId="77777777" w:rsidR="00F32105" w:rsidRDefault="00F32105">
      <w:pPr>
        <w:spacing w:line="240" w:lineRule="auto"/>
      </w:pPr>
      <w:r>
        <w:separator/>
      </w:r>
    </w:p>
  </w:footnote>
  <w:footnote w:type="continuationSeparator" w:id="0">
    <w:p w14:paraId="69BAC0A3" w14:textId="77777777" w:rsidR="00F32105" w:rsidRDefault="00F32105">
      <w:pPr>
        <w:spacing w:line="240" w:lineRule="auto"/>
      </w:pPr>
      <w:r>
        <w:continuationSeparator/>
      </w:r>
    </w:p>
  </w:footnote>
  <w:footnote w:id="1">
    <w:p w14:paraId="4CA68F44" w14:textId="77777777" w:rsidR="00602399" w:rsidRPr="00602399" w:rsidRDefault="00602399" w:rsidP="00602399">
      <w:pPr>
        <w:pStyle w:val="FootnoteText"/>
        <w:rPr>
          <w:sz w:val="20"/>
          <w:szCs w:val="20"/>
        </w:rPr>
      </w:pPr>
      <w:r w:rsidRPr="00602399">
        <w:rPr>
          <w:rStyle w:val="FootnoteReference"/>
          <w:sz w:val="20"/>
          <w:szCs w:val="20"/>
        </w:rPr>
        <w:footnoteRef/>
      </w:r>
      <w:r w:rsidRPr="00602399">
        <w:rPr>
          <w:sz w:val="20"/>
          <w:szCs w:val="20"/>
        </w:rPr>
        <w:t xml:space="preserve"> “Republic of Niger” Accessed November 5</w:t>
      </w:r>
      <w:r w:rsidRPr="00602399">
        <w:rPr>
          <w:sz w:val="20"/>
          <w:szCs w:val="20"/>
          <w:vertAlign w:val="superscript"/>
        </w:rPr>
        <w:t>th</w:t>
      </w:r>
      <w:r w:rsidRPr="00602399">
        <w:rPr>
          <w:sz w:val="20"/>
          <w:szCs w:val="20"/>
        </w:rPr>
        <w:t>, 2016. https://www.britannica.com/place/Niger</w:t>
      </w:r>
    </w:p>
  </w:footnote>
  <w:footnote w:id="2">
    <w:p w14:paraId="2CD2FA9F" w14:textId="77777777" w:rsidR="008A2A32" w:rsidRPr="008A2A32" w:rsidRDefault="0062677F" w:rsidP="008A2A3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8A2A32">
        <w:rPr>
          <w:sz w:val="20"/>
          <w:szCs w:val="20"/>
        </w:rPr>
        <w:t xml:space="preserve">“ICT in Education In Niger” </w:t>
      </w:r>
      <w:r w:rsidR="008A2A32" w:rsidRPr="008A2A32">
        <w:rPr>
          <w:sz w:val="20"/>
          <w:szCs w:val="20"/>
        </w:rPr>
        <w:t>Accessed November 5</w:t>
      </w:r>
      <w:r w:rsidR="008A2A32" w:rsidRPr="008A2A32">
        <w:rPr>
          <w:sz w:val="20"/>
          <w:szCs w:val="20"/>
          <w:vertAlign w:val="superscript"/>
        </w:rPr>
        <w:t>th</w:t>
      </w:r>
      <w:r w:rsidR="008A2A32" w:rsidRPr="008A2A32">
        <w:rPr>
          <w:sz w:val="20"/>
          <w:szCs w:val="20"/>
        </w:rPr>
        <w:t>,2016</w:t>
      </w:r>
      <w:r w:rsidR="008A2A32">
        <w:rPr>
          <w:sz w:val="20"/>
          <w:szCs w:val="20"/>
        </w:rPr>
        <w:t xml:space="preserve"> </w:t>
      </w:r>
      <w:r w:rsidR="008A2A32" w:rsidRPr="008A2A32">
        <w:rPr>
          <w:sz w:val="20"/>
          <w:szCs w:val="20"/>
        </w:rPr>
        <w:t>https://openknowledge.worldbank.org/bitstream/handle/10986/10661/463710BRI0Box31er010ICTed0Survey111.pdf;sequence=1</w:t>
      </w:r>
    </w:p>
    <w:p w14:paraId="34E57436" w14:textId="77777777" w:rsidR="0062677F" w:rsidRPr="0062677F" w:rsidRDefault="0062677F">
      <w:pPr>
        <w:pStyle w:val="FootnoteText"/>
        <w:rPr>
          <w:lang w:val="en-CA"/>
        </w:rPr>
      </w:pPr>
    </w:p>
  </w:footnote>
  <w:footnote w:id="3">
    <w:p w14:paraId="6106000F" w14:textId="2861BADB" w:rsidR="00CA7788" w:rsidRPr="0049213B" w:rsidRDefault="00993380" w:rsidP="00CA7788">
      <w:pPr>
        <w:pStyle w:val="FootnoteText"/>
        <w:rPr>
          <w:sz w:val="20"/>
          <w:szCs w:val="20"/>
        </w:rPr>
      </w:pPr>
      <w:r w:rsidRPr="0049213B">
        <w:rPr>
          <w:rStyle w:val="FootnoteReference"/>
          <w:sz w:val="20"/>
          <w:szCs w:val="20"/>
        </w:rPr>
        <w:footnoteRef/>
      </w:r>
      <w:r w:rsidRPr="0049213B">
        <w:rPr>
          <w:sz w:val="20"/>
          <w:szCs w:val="20"/>
        </w:rPr>
        <w:t xml:space="preserve"> </w:t>
      </w:r>
      <w:r w:rsidR="00CA7788" w:rsidRPr="0049213B">
        <w:rPr>
          <w:sz w:val="20"/>
          <w:szCs w:val="20"/>
        </w:rPr>
        <w:t>“Education in Niger” Accessed November 5</w:t>
      </w:r>
      <w:r w:rsidR="00CA7788" w:rsidRPr="0049213B">
        <w:rPr>
          <w:sz w:val="20"/>
          <w:szCs w:val="20"/>
          <w:vertAlign w:val="superscript"/>
        </w:rPr>
        <w:t>th</w:t>
      </w:r>
      <w:r w:rsidR="00CA7788" w:rsidRPr="0049213B">
        <w:rPr>
          <w:sz w:val="20"/>
          <w:szCs w:val="20"/>
        </w:rPr>
        <w:t>, 2016 http://www.globalpartnership.org/country/niger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71B0B" w14:textId="0E8010A7" w:rsidR="009413E2" w:rsidRDefault="00F32105">
    <w:pPr>
      <w:pStyle w:val="Header"/>
    </w:pPr>
    <w:sdt>
      <w:sdtPr>
        <w:id w:val="1568531701"/>
        <w:placeholder>
          <w:docPart w:val="56C0F7BB653D3E4C87D6DBF71C5B27AD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5806B3">
          <w:t>Hawas</w:t>
        </w:r>
      </w:sdtContent>
    </w:sdt>
    <w:r w:rsidR="002572BF">
      <w:t xml:space="preserve"> </w:t>
    </w:r>
    <w:r w:rsidR="002572BF">
      <w:fldChar w:fldCharType="begin"/>
    </w:r>
    <w:r w:rsidR="002572BF">
      <w:instrText xml:space="preserve"> PAGE   \* MERGEFORMAT </w:instrText>
    </w:r>
    <w:r w:rsidR="002572BF">
      <w:fldChar w:fldCharType="separate"/>
    </w:r>
    <w:r w:rsidR="00036A4B">
      <w:rPr>
        <w:noProof/>
      </w:rPr>
      <w:t>2</w:t>
    </w:r>
    <w:r w:rsidR="002572BF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94AE7" w14:textId="5A5D45BF" w:rsidR="009413E2" w:rsidRDefault="00F32105">
    <w:pPr>
      <w:pStyle w:val="Header"/>
    </w:pPr>
    <w:sdt>
      <w:sdtPr>
        <w:id w:val="-348181431"/>
        <w:placeholder>
          <w:docPart w:val="F4AD87457B9CB74EA88048BAA0B820A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5806B3">
          <w:t>Hawas</w:t>
        </w:r>
      </w:sdtContent>
    </w:sdt>
    <w:r w:rsidR="002572BF">
      <w:t xml:space="preserve"> </w:t>
    </w:r>
    <w:r w:rsidR="002572BF">
      <w:fldChar w:fldCharType="begin"/>
    </w:r>
    <w:r w:rsidR="002572BF">
      <w:instrText xml:space="preserve"> PAGE   \* MERGEFORMAT </w:instrText>
    </w:r>
    <w:r w:rsidR="002572BF">
      <w:fldChar w:fldCharType="separate"/>
    </w:r>
    <w:r w:rsidR="0049213B">
      <w:rPr>
        <w:noProof/>
      </w:rPr>
      <w:t>1</w:t>
    </w:r>
    <w:r w:rsidR="002572BF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5B1B5787"/>
    <w:multiLevelType w:val="multilevel"/>
    <w:tmpl w:val="4572ABF8"/>
    <w:numStyleLink w:val="MLAOutline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340"/>
    <w:rsid w:val="00036A4B"/>
    <w:rsid w:val="00125C89"/>
    <w:rsid w:val="00130340"/>
    <w:rsid w:val="0013691A"/>
    <w:rsid w:val="001D558B"/>
    <w:rsid w:val="002572BF"/>
    <w:rsid w:val="002A04CF"/>
    <w:rsid w:val="00326ABC"/>
    <w:rsid w:val="003941FC"/>
    <w:rsid w:val="003A0FB7"/>
    <w:rsid w:val="003A2D93"/>
    <w:rsid w:val="00412799"/>
    <w:rsid w:val="0044247F"/>
    <w:rsid w:val="00471F7C"/>
    <w:rsid w:val="004809FF"/>
    <w:rsid w:val="0049213B"/>
    <w:rsid w:val="004F68FD"/>
    <w:rsid w:val="0055544F"/>
    <w:rsid w:val="00557556"/>
    <w:rsid w:val="005806B3"/>
    <w:rsid w:val="00602399"/>
    <w:rsid w:val="0062677F"/>
    <w:rsid w:val="006861C9"/>
    <w:rsid w:val="00757214"/>
    <w:rsid w:val="00831F7F"/>
    <w:rsid w:val="00862C86"/>
    <w:rsid w:val="008A2A32"/>
    <w:rsid w:val="00930F81"/>
    <w:rsid w:val="009413E2"/>
    <w:rsid w:val="00942BA2"/>
    <w:rsid w:val="00993380"/>
    <w:rsid w:val="009B3AF2"/>
    <w:rsid w:val="00AC5123"/>
    <w:rsid w:val="00AE772A"/>
    <w:rsid w:val="00B32B9E"/>
    <w:rsid w:val="00C7377C"/>
    <w:rsid w:val="00CA7788"/>
    <w:rsid w:val="00CE68C9"/>
    <w:rsid w:val="00D906E6"/>
    <w:rsid w:val="00DA5AEA"/>
    <w:rsid w:val="00DB6C13"/>
    <w:rsid w:val="00E16024"/>
    <w:rsid w:val="00E81CC3"/>
    <w:rsid w:val="00E957DC"/>
    <w:rsid w:val="00EA3D8C"/>
    <w:rsid w:val="00F0112B"/>
    <w:rsid w:val="00F3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76A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unhideWhenUsed/>
  </w:style>
  <w:style w:type="character" w:customStyle="1" w:styleId="FootnoteTextChar">
    <w:name w:val="Footnote Text Char"/>
    <w:basedOn w:val="DefaultParagraphFont"/>
    <w:link w:val="FootnoteText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130340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unhideWhenUsed/>
    <w:rsid w:val="0060239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02399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haiderali/Library/Containers/com.microsoft.Word/Data/Library/Caches/4105/TM10002092/MLA%20Style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6C0F7BB653D3E4C87D6DBF71C5B2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9E8AC-87CF-9F4E-9801-A80A112AA0DC}"/>
      </w:docPartPr>
      <w:docPartBody>
        <w:p w:rsidR="00574359" w:rsidRDefault="00465FDF">
          <w:pPr>
            <w:pStyle w:val="56C0F7BB653D3E4C87D6DBF71C5B27AD"/>
          </w:pPr>
          <w:r>
            <w:t>[Last Name]</w:t>
          </w:r>
        </w:p>
      </w:docPartBody>
    </w:docPart>
    <w:docPart>
      <w:docPartPr>
        <w:name w:val="F4AD87457B9CB74EA88048BAA0B82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24242-788D-BE4A-A37D-3CDE9C00A38A}"/>
      </w:docPartPr>
      <w:docPartBody>
        <w:p w:rsidR="00574359" w:rsidRDefault="00465FDF">
          <w:pPr>
            <w:pStyle w:val="F4AD87457B9CB74EA88048BAA0B820A0"/>
          </w:pPr>
          <w:r>
            <w:t>[Last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FDF"/>
    <w:rsid w:val="001D51EA"/>
    <w:rsid w:val="00431FB4"/>
    <w:rsid w:val="00465FDF"/>
    <w:rsid w:val="0057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922B0D1071A44D8D787476953593DA">
    <w:name w:val="9D922B0D1071A44D8D787476953593DA"/>
  </w:style>
  <w:style w:type="paragraph" w:customStyle="1" w:styleId="28C107A68248574FA6D27ABB8B8050C5">
    <w:name w:val="28C107A68248574FA6D27ABB8B8050C5"/>
  </w:style>
  <w:style w:type="paragraph" w:customStyle="1" w:styleId="210B6400B837D948A792C446FE285B0E">
    <w:name w:val="210B6400B837D948A792C446FE285B0E"/>
  </w:style>
  <w:style w:type="paragraph" w:customStyle="1" w:styleId="99B85A05D4ED9F41A805AE0B92FCEC42">
    <w:name w:val="99B85A05D4ED9F41A805AE0B92FCEC42"/>
  </w:style>
  <w:style w:type="paragraph" w:customStyle="1" w:styleId="4E9C24466830C344B123C61D5DA4E090">
    <w:name w:val="4E9C24466830C344B123C61D5DA4E090"/>
  </w:style>
  <w:style w:type="paragraph" w:customStyle="1" w:styleId="6C59C6214A85B74694498E0245C3143B">
    <w:name w:val="6C59C6214A85B74694498E0245C3143B"/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customStyle="1" w:styleId="B0B888CFBF2C284F80A60F4C643BA635">
    <w:name w:val="B0B888CFBF2C284F80A60F4C643BA635"/>
  </w:style>
  <w:style w:type="paragraph" w:customStyle="1" w:styleId="1E13B188496984408A301F509E928FA8">
    <w:name w:val="1E13B188496984408A301F509E928FA8"/>
  </w:style>
  <w:style w:type="paragraph" w:customStyle="1" w:styleId="D755B5ABED8062419CBA6398F9697594">
    <w:name w:val="D755B5ABED8062419CBA6398F9697594"/>
  </w:style>
  <w:style w:type="paragraph" w:customStyle="1" w:styleId="B59896647988FA4784F3CE6CA55CB71D">
    <w:name w:val="B59896647988FA4784F3CE6CA55CB71D"/>
  </w:style>
  <w:style w:type="paragraph" w:customStyle="1" w:styleId="EC49BF963D06AC40B8CCB6D7CD24DA1D">
    <w:name w:val="EC49BF963D06AC40B8CCB6D7CD24DA1D"/>
  </w:style>
  <w:style w:type="paragraph" w:customStyle="1" w:styleId="D6F8D059A3A8CF4BBB0A0D78C7DA39E6">
    <w:name w:val="D6F8D059A3A8CF4BBB0A0D78C7DA39E6"/>
  </w:style>
  <w:style w:type="paragraph" w:customStyle="1" w:styleId="F0C2D1233D9AE947B58FC9CA9DDA0964">
    <w:name w:val="F0C2D1233D9AE947B58FC9CA9DDA0964"/>
  </w:style>
  <w:style w:type="paragraph" w:customStyle="1" w:styleId="35076DE1A69F244393FC406369158FDD">
    <w:name w:val="35076DE1A69F244393FC406369158FDD"/>
  </w:style>
  <w:style w:type="paragraph" w:customStyle="1" w:styleId="FA2A3E61A02B6F439EE4BD9F7CA14FB3">
    <w:name w:val="FA2A3E61A02B6F439EE4BD9F7CA14FB3"/>
  </w:style>
  <w:style w:type="paragraph" w:customStyle="1" w:styleId="2465510D80029F4593B0F1C62EB37176">
    <w:name w:val="2465510D80029F4593B0F1C62EB37176"/>
  </w:style>
  <w:style w:type="paragraph" w:customStyle="1" w:styleId="1DD68E546B6D064A8F0BBEA4895AF3CB">
    <w:name w:val="1DD68E546B6D064A8F0BBEA4895AF3CB"/>
  </w:style>
  <w:style w:type="paragraph" w:customStyle="1" w:styleId="CA9CB229B3AB6F4D8E8C123D2088BE16">
    <w:name w:val="CA9CB229B3AB6F4D8E8C123D2088BE16"/>
  </w:style>
  <w:style w:type="paragraph" w:customStyle="1" w:styleId="BDBF8E1D8B9A0D4C9F6D6D11AB898B8D">
    <w:name w:val="BDBF8E1D8B9A0D4C9F6D6D11AB898B8D"/>
  </w:style>
  <w:style w:type="paragraph" w:customStyle="1" w:styleId="A2D9782B1315C3419FE4B3BF3905D192">
    <w:name w:val="A2D9782B1315C3419FE4B3BF3905D192"/>
  </w:style>
  <w:style w:type="paragraph" w:customStyle="1" w:styleId="29504DCE2E113E4BB2F57448DB3ED006">
    <w:name w:val="29504DCE2E113E4BB2F57448DB3ED006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481588FF42979F4D9F4630139FA9CF41">
    <w:name w:val="481588FF42979F4D9F4630139FA9CF41"/>
  </w:style>
  <w:style w:type="paragraph" w:customStyle="1" w:styleId="56C0F7BB653D3E4C87D6DBF71C5B27AD">
    <w:name w:val="56C0F7BB653D3E4C87D6DBF71C5B27AD"/>
  </w:style>
  <w:style w:type="paragraph" w:customStyle="1" w:styleId="F4AD87457B9CB74EA88048BAA0B820A0">
    <w:name w:val="F4AD87457B9CB74EA88048BAA0B820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Hawas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12BDC8-87DF-0D41-9DC3-32CF0A013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199</TotalTime>
  <Pages>3</Pages>
  <Words>506</Words>
  <Characters>2889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Hawas, Haider</dc:creator>
  <cp:keywords/>
  <dc:description/>
  <cp:lastModifiedBy>Hawas, Haider</cp:lastModifiedBy>
  <cp:revision>9</cp:revision>
  <dcterms:created xsi:type="dcterms:W3CDTF">2016-11-05T01:41:00Z</dcterms:created>
  <dcterms:modified xsi:type="dcterms:W3CDTF">2016-11-10T01:51:00Z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